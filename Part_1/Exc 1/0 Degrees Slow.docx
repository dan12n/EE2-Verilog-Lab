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37C" w:rsidRDefault="0087737C">
      <w:r>
        <w:t>0 Degrees Slow</w:t>
      </w:r>
    </w:p>
    <w:p w:rsidR="00B96714" w:rsidRDefault="0087737C">
      <w:r>
        <w:rPr>
          <w:noProof/>
          <w:lang w:eastAsia="en-GB"/>
        </w:rPr>
        <w:drawing>
          <wp:inline distT="0" distB="0" distL="0" distR="0" wp14:anchorId="63A3D7AD" wp14:editId="5516C210">
            <wp:extent cx="384810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37C" w:rsidRDefault="0087737C">
      <w:r>
        <w:t>85 degrees slow</w:t>
      </w:r>
    </w:p>
    <w:p w:rsidR="0087737C" w:rsidRDefault="0087737C">
      <w:r>
        <w:rPr>
          <w:noProof/>
          <w:lang w:eastAsia="en-GB"/>
        </w:rPr>
        <w:lastRenderedPageBreak/>
        <w:drawing>
          <wp:inline distT="0" distB="0" distL="0" distR="0" wp14:anchorId="0A2F92A9" wp14:editId="294549D7">
            <wp:extent cx="3714750" cy="5162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37C" w:rsidRDefault="0087737C"/>
    <w:p w:rsidR="0087737C" w:rsidRDefault="0087737C"/>
    <w:sectPr w:rsidR="00877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37C"/>
    <w:rsid w:val="0087737C"/>
    <w:rsid w:val="00B9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B09D6-5B5E-4D1A-8946-CE9734478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19F5DB83</Template>
  <TotalTime>1</TotalTime>
  <Pages>2</Pages>
  <Words>5</Words>
  <Characters>32</Characters>
  <Application>Microsoft Office Word</Application>
  <DocSecurity>0</DocSecurity>
  <Lines>1</Lines>
  <Paragraphs>1</Paragraphs>
  <ScaleCrop>false</ScaleCrop>
  <Company>Imperial College London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Manocha, Divyansh</dc:creator>
  <cp:keywords/>
  <dc:description/>
  <cp:lastModifiedBy>Manocha, Divyansh</cp:lastModifiedBy>
  <cp:revision>1</cp:revision>
  <dcterms:created xsi:type="dcterms:W3CDTF">2016-11-21T13:10:00Z</dcterms:created>
  <dcterms:modified xsi:type="dcterms:W3CDTF">2016-11-21T13:11:00Z</dcterms:modified>
</cp:coreProperties>
</file>