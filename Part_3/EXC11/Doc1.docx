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B8" w:rsidRDefault="006937B8" w:rsidP="006937B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CAE5289" wp14:editId="36A10F70">
            <wp:extent cx="8863330" cy="1217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4" w:rsidRDefault="00B96714" w:rsidP="006937B8"/>
    <w:p w:rsidR="006937B8" w:rsidRDefault="006937B8">
      <w:r>
        <w:br w:type="page"/>
      </w:r>
    </w:p>
    <w:p w:rsidR="006937B8" w:rsidRPr="006937B8" w:rsidRDefault="006937B8" w:rsidP="006937B8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37B85A51" wp14:editId="0AFD4D8E">
            <wp:extent cx="8863330" cy="414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7B8" w:rsidRPr="006937B8" w:rsidSect="006937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B8"/>
    <w:rsid w:val="006937B8"/>
    <w:rsid w:val="006C785B"/>
    <w:rsid w:val="00B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EAAE8-4245-4012-91AD-FE860100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AF80BFD8</Template>
  <TotalTime>135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Manocha, Divyansh</dc:creator>
  <cp:keywords/>
  <dc:description/>
  <cp:lastModifiedBy>Manocha, Divyansh</cp:lastModifiedBy>
  <cp:revision>1</cp:revision>
  <dcterms:created xsi:type="dcterms:W3CDTF">2016-11-29T09:40:00Z</dcterms:created>
  <dcterms:modified xsi:type="dcterms:W3CDTF">2016-11-29T11:55:00Z</dcterms:modified>
</cp:coreProperties>
</file>