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714" w:rsidRDefault="00AB0D77">
      <w:r>
        <w:rPr>
          <w:noProof/>
          <w:lang w:eastAsia="en-GB"/>
        </w:rPr>
        <w:drawing>
          <wp:inline distT="0" distB="0" distL="0" distR="0" wp14:anchorId="7CC70B50" wp14:editId="62DBE067">
            <wp:extent cx="5731510" cy="63468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8E6" w:rsidRDefault="000418E6"/>
    <w:p w:rsidR="000418E6" w:rsidRDefault="000418E6">
      <w:r>
        <w:rPr>
          <w:noProof/>
          <w:lang w:eastAsia="en-GB"/>
        </w:rPr>
        <w:drawing>
          <wp:inline distT="0" distB="0" distL="0" distR="0" wp14:anchorId="399373FB" wp14:editId="10CEBBA3">
            <wp:extent cx="3590925" cy="828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8E6" w:rsidRDefault="000418E6"/>
    <w:p w:rsidR="000418E6" w:rsidRDefault="000418E6">
      <w:r>
        <w:rPr>
          <w:noProof/>
          <w:lang w:eastAsia="en-GB"/>
        </w:rPr>
        <w:drawing>
          <wp:inline distT="0" distB="0" distL="0" distR="0" wp14:anchorId="5BF3C114" wp14:editId="4109382A">
            <wp:extent cx="3733800" cy="847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8E6" w:rsidRDefault="000418E6"/>
    <w:p w:rsidR="000418E6" w:rsidRDefault="000418E6">
      <w:r>
        <w:rPr>
          <w:noProof/>
          <w:lang w:eastAsia="en-GB"/>
        </w:rPr>
        <w:drawing>
          <wp:inline distT="0" distB="0" distL="0" distR="0" wp14:anchorId="01588FDC" wp14:editId="617E7441">
            <wp:extent cx="4019550" cy="1752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1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D77"/>
    <w:rsid w:val="000418E6"/>
    <w:rsid w:val="00AB0D77"/>
    <w:rsid w:val="00B9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C1F437-219E-43EC-995E-A9EBA10CB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AAD2B5F0</Template>
  <TotalTime>116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 London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Manocha, Divyansh</dc:creator>
  <cp:keywords/>
  <dc:description/>
  <cp:lastModifiedBy>Manocha, Divyansh</cp:lastModifiedBy>
  <cp:revision>1</cp:revision>
  <dcterms:created xsi:type="dcterms:W3CDTF">2016-11-22T10:02:00Z</dcterms:created>
  <dcterms:modified xsi:type="dcterms:W3CDTF">2016-11-22T11:58:00Z</dcterms:modified>
</cp:coreProperties>
</file>